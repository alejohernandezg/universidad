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Default="00BF7754">
            <w:pPr>
              <w:pStyle w:val="Ttulosdelasactasdelareuninydelordendelda"/>
            </w:pPr>
            <w:r>
              <w:t xml:space="preserve">Proyecto: </w:t>
            </w:r>
            <w:proofErr w:type="spellStart"/>
            <w:r>
              <w:t>FondoTrabajadoresUnidos</w:t>
            </w:r>
            <w:proofErr w:type="spellEnd"/>
          </w:p>
        </w:tc>
      </w:tr>
      <w:tr w:rsidR="00667753" w:rsidRPr="00A67072">
        <w:trPr>
          <w:trHeight w:hRule="exact" w:val="288"/>
          <w:jc w:val="center"/>
        </w:trPr>
        <w:sdt>
          <w:sdtPr>
            <w:id w:val="22626047"/>
            <w:placeholder>
              <w:docPart w:val="B7D084EB9BC4422882D7B30A051BE8C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28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Default="008E32AF">
                <w:pPr>
                  <w:pStyle w:val="Copiadeltextoprincipal"/>
                </w:pPr>
                <w:r>
                  <w:t>28/05/2017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 w:rsidRPr="00A67072">
              <w:rPr>
                <w:spacing w:val="0"/>
              </w:rPr>
              <w:t>7:00 p. m</w:t>
            </w:r>
            <w:r>
              <w:rPr>
                <w:spacing w:val="0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>
              <w:rPr>
                <w:spacing w:val="0"/>
              </w:rPr>
              <w:t>La casa de Alejandro</w:t>
            </w:r>
          </w:p>
        </w:tc>
      </w:tr>
      <w:tr w:rsidR="00667753" w:rsidRPr="00A67072" w:rsidTr="00575ED1">
        <w:trPr>
          <w:trHeight w:hRule="exact" w:val="37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Reunión convocada por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Tipo de reunión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8E32AF">
            <w:pPr>
              <w:pStyle w:val="Copiadeltextoprincipal"/>
            </w:pPr>
            <w:r>
              <w:t>Fin del proyecto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Organizador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Apuntador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Cronometrador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 w:rsidTr="008E32AF">
        <w:trPr>
          <w:trHeight w:hRule="exact" w:val="464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8E32AF">
            <w:pPr>
              <w:pStyle w:val="Ttulosdelasactasdelareuninydelordendelda"/>
              <w:rPr>
                <w:lang w:val="es-ES"/>
              </w:rPr>
            </w:pPr>
            <w:r>
              <w:t>Fin del proyecto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30 minutos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8E32AF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rPr>
                <w:lang w:val="es-ES"/>
              </w:rPr>
              <w:t>Información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8E32AF">
            <w:pPr>
              <w:pStyle w:val="Copiadeltextoprincipal"/>
            </w:pPr>
            <w:r>
              <w:t xml:space="preserve">Se dan a conocer si se </w:t>
            </w:r>
            <w:proofErr w:type="spellStart"/>
            <w:r>
              <w:t>cumplio</w:t>
            </w:r>
            <w:proofErr w:type="spellEnd"/>
            <w:r>
              <w:t xml:space="preserve"> o no con los requerimientos pedidos para el proyecto.</w:t>
            </w:r>
          </w:p>
        </w:tc>
        <w:bookmarkStart w:id="0" w:name="_GoBack"/>
        <w:bookmarkEnd w:id="0"/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8E32AF">
            <w:pPr>
              <w:pStyle w:val="Copiadeltextoprincipal"/>
            </w:pPr>
            <w:r>
              <w:t>Se cumplieron algunos requerimientos y la parte de seguridad a la hora de ingresar los datos quedo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8E32AF">
            <w:pPr>
              <w:pStyle w:val="Copiadeltextoprincipal"/>
            </w:pPr>
            <w:r>
              <w:t>Incompleta.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E32AF">
            <w:pPr>
              <w:pStyle w:val="Copiadeltextoprincipal"/>
            </w:pPr>
            <w:r>
              <w:t>Realizar documentación necesaria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E32AF">
            <w:pPr>
              <w:pStyle w:val="Copiadeltextoprincipal"/>
            </w:pPr>
            <w:r>
              <w:t>2 horas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</w:tbl>
    <w:p w:rsidR="00667753" w:rsidRDefault="00667753"/>
    <w:sectPr w:rsidR="00667753" w:rsidSect="00667753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13" w:rsidRDefault="00DF2B13">
      <w:r>
        <w:separator/>
      </w:r>
    </w:p>
  </w:endnote>
  <w:endnote w:type="continuationSeparator" w:id="0">
    <w:p w:rsidR="00DF2B13" w:rsidRDefault="00DF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13" w:rsidRDefault="00DF2B13">
      <w:r>
        <w:separator/>
      </w:r>
    </w:p>
  </w:footnote>
  <w:footnote w:type="continuationSeparator" w:id="0">
    <w:p w:rsidR="00DF2B13" w:rsidRDefault="00DF2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53" w:rsidRDefault="0045796D">
    <w:pPr>
      <w:pStyle w:val="Ttulodelasactasdelareunin"/>
    </w:pPr>
    <w:r>
      <w:rPr>
        <w:lang w:val="es-ES"/>
      </w:rPr>
      <w:t>Bitácora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F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800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2D2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288D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2"/>
    <w:rsid w:val="000019B6"/>
    <w:rsid w:val="00012ED7"/>
    <w:rsid w:val="00413C7B"/>
    <w:rsid w:val="00420F86"/>
    <w:rsid w:val="0045796D"/>
    <w:rsid w:val="00575ED1"/>
    <w:rsid w:val="005942B4"/>
    <w:rsid w:val="00667753"/>
    <w:rsid w:val="006A5FFA"/>
    <w:rsid w:val="006B2B4B"/>
    <w:rsid w:val="008E0548"/>
    <w:rsid w:val="008E32AF"/>
    <w:rsid w:val="00A67072"/>
    <w:rsid w:val="00BF7754"/>
    <w:rsid w:val="00DF2B13"/>
    <w:rsid w:val="00E11E6D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0CD8A8"/>
  <w15:docId w15:val="{3B94B1E3-127A-46DE-935C-7E305CE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Actas%20de%20la%20reun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D084EB9BC4422882D7B30A051B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B5ED-0B79-465F-BA3D-95AB6C97E709}"/>
      </w:docPartPr>
      <w:docPartBody>
        <w:p w:rsidR="008B6F5B" w:rsidRDefault="00B11A1A">
          <w:pPr>
            <w:pStyle w:val="B7D084EB9BC4422882D7B30A051BE8C1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1A"/>
    <w:rsid w:val="008A7260"/>
    <w:rsid w:val="008B6F5B"/>
    <w:rsid w:val="00B11A1A"/>
    <w:rsid w:val="00DB4968"/>
    <w:rsid w:val="00E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8FBADD070748E39DD60D167B821E90">
    <w:name w:val="C48FBADD070748E39DD60D167B821E90"/>
  </w:style>
  <w:style w:type="paragraph" w:customStyle="1" w:styleId="B7D084EB9BC4422882D7B30A051BE8C1">
    <w:name w:val="B7D084EB9BC4422882D7B30A051BE8C1"/>
  </w:style>
  <w:style w:type="paragraph" w:customStyle="1" w:styleId="2F97BFF639D0499F9CB52332CAEE3DDA">
    <w:name w:val="2F97BFF639D0499F9CB52332CAEE3DDA"/>
  </w:style>
  <w:style w:type="paragraph" w:customStyle="1" w:styleId="31459A2FCC394B95894A79F5C5826C93">
    <w:name w:val="31459A2FCC394B95894A79F5C5826C93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7506C28FA514B468A6CCFBB790E343A">
    <w:name w:val="37506C28FA514B468A6CCFBB790E343A"/>
  </w:style>
  <w:style w:type="paragraph" w:customStyle="1" w:styleId="26B5AB3124B443AAABDDE7C5BFB3EBD7">
    <w:name w:val="26B5AB3124B443AAABDDE7C5BFB3EBD7"/>
  </w:style>
  <w:style w:type="paragraph" w:customStyle="1" w:styleId="C4CC93D2A51842A6A3C28FF2BAA7C0F6">
    <w:name w:val="C4CC93D2A51842A6A3C28FF2BAA7C0F6"/>
  </w:style>
  <w:style w:type="paragraph" w:customStyle="1" w:styleId="AE22E89EC74348399B8BA8CD5AD33A7C">
    <w:name w:val="AE22E89EC74348399B8BA8CD5AD33A7C"/>
  </w:style>
  <w:style w:type="paragraph" w:customStyle="1" w:styleId="28A0FD1B8AAC482CA709633C3FA80CB6">
    <w:name w:val="28A0FD1B8AAC482CA709633C3FA80CB6"/>
  </w:style>
  <w:style w:type="paragraph" w:customStyle="1" w:styleId="851F4DEF80C748F4AF8A9686F1B6E60E">
    <w:name w:val="851F4DEF80C748F4AF8A9686F1B6E60E"/>
  </w:style>
  <w:style w:type="paragraph" w:customStyle="1" w:styleId="B1C5031FAA4246FE8794924854416E0A">
    <w:name w:val="B1C5031FAA4246FE8794924854416E0A"/>
  </w:style>
  <w:style w:type="paragraph" w:customStyle="1" w:styleId="ADB82F7D3034495C85ABC363BEFACB14">
    <w:name w:val="ADB82F7D3034495C85ABC363BEFACB14"/>
  </w:style>
  <w:style w:type="paragraph" w:customStyle="1" w:styleId="28519E29113341FB885DE717D2F1AA62">
    <w:name w:val="28519E29113341FB885DE717D2F1AA62"/>
  </w:style>
  <w:style w:type="paragraph" w:customStyle="1" w:styleId="11D21191A5C04E2F858EC026AC9EB0D3">
    <w:name w:val="11D21191A5C04E2F858EC026AC9EB0D3"/>
  </w:style>
  <w:style w:type="paragraph" w:customStyle="1" w:styleId="187FDC4E17244158B4BCDDE6DD4ED63C">
    <w:name w:val="187FDC4E17244158B4BCDDE6DD4ED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27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ALEJANDRO HERNANDEZ</dc:creator>
  <cp:keywords/>
  <cp:lastModifiedBy>ALEJANDRO HERNANDEZ</cp:lastModifiedBy>
  <cp:revision>5</cp:revision>
  <cp:lastPrinted>2006-08-01T17:47:00Z</cp:lastPrinted>
  <dcterms:created xsi:type="dcterms:W3CDTF">2017-05-04T20:10:00Z</dcterms:created>
  <dcterms:modified xsi:type="dcterms:W3CDTF">2017-06-01T19:17:00Z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