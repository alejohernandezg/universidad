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Default="00A67072">
            <w:pPr>
              <w:pStyle w:val="Ttulosdelasactasdelareuninydelordendelda"/>
            </w:pPr>
            <w:r>
              <w:t xml:space="preserve">Backlogs </w:t>
            </w:r>
            <w:proofErr w:type="spellStart"/>
            <w:r>
              <w:t>sprints</w:t>
            </w:r>
            <w:proofErr w:type="spellEnd"/>
          </w:p>
        </w:tc>
      </w:tr>
      <w:tr w:rsidR="00667753" w:rsidRPr="00A67072">
        <w:trPr>
          <w:trHeight w:hRule="exact" w:val="288"/>
          <w:jc w:val="center"/>
        </w:trPr>
        <w:sdt>
          <w:sdtPr>
            <w:id w:val="22626047"/>
            <w:placeholder>
              <w:docPart w:val="B7D084EB9BC4422882D7B30A051BE8C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0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Default="00A67072">
                <w:pPr>
                  <w:pStyle w:val="Copiadeltextoprincipal"/>
                </w:pPr>
                <w:r>
                  <w:rPr>
                    <w:lang w:val="es-ES_tradnl"/>
                  </w:rPr>
                  <w:t>03/05/2017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 w:rsidRPr="00A67072">
              <w:rPr>
                <w:spacing w:val="0"/>
              </w:rPr>
              <w:t>7:00 p. m</w:t>
            </w:r>
            <w:r>
              <w:rPr>
                <w:spacing w:val="0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>
              <w:rPr>
                <w:spacing w:val="0"/>
              </w:rPr>
              <w:t>La casa de Alejandro</w:t>
            </w:r>
          </w:p>
        </w:tc>
      </w:tr>
      <w:tr w:rsidR="00667753" w:rsidRPr="00A67072" w:rsidTr="00575ED1">
        <w:trPr>
          <w:trHeight w:hRule="exact" w:val="37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Reunión convocada por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Tipo de reunión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Informativa y selectiva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Organizador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bookmarkStart w:id="0" w:name="_GoBack" w:colFirst="2" w:colLast="2"/>
            <w:r>
              <w:rPr>
                <w:lang w:val="es-ES"/>
              </w:rPr>
              <w:t>Apuntador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bookmarkEnd w:id="0"/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Cronometrador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A67072">
            <w:pPr>
              <w:pStyle w:val="Ttulosdelasactasdelareuninydelordendelda"/>
              <w:rPr>
                <w:lang w:val="es-ES"/>
              </w:rPr>
            </w:pPr>
            <w:r>
              <w:t xml:space="preserve">Exposición de los </w:t>
            </w:r>
            <w:proofErr w:type="spellStart"/>
            <w:r>
              <w:t>sprints</w:t>
            </w:r>
            <w:proofErr w:type="spellEnd"/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30 minutos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Debate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 w:rsidRPr="00A67072">
              <w:t xml:space="preserve">Se da a exponer como fueron organizados los </w:t>
            </w:r>
            <w:proofErr w:type="spellStart"/>
            <w:r w:rsidRPr="00A67072">
              <w:t>sprints</w:t>
            </w:r>
            <w:proofErr w:type="spellEnd"/>
            <w:r w:rsidRPr="00A67072">
              <w:t xml:space="preserve"> a realizar según las historias de usuario 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Establecidas por el moderador del proyecto.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 w:rsidRPr="00A67072">
              <w:t>Se tomaron en cuenta las correcciones que el equipo de trabajo propuso para las historias de usuario.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Se deben de agregar más historias de usuario.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Agregar las historias de usuario faltantes.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1 día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E11E6D">
            <w:pPr>
              <w:pStyle w:val="Ttulosdelasactasdelareuninydelordendelda"/>
              <w:rPr>
                <w:lang w:val="es-ES"/>
              </w:rPr>
            </w:pPr>
            <w:sdt>
              <w:sdtPr>
                <w:id w:val="1136367043"/>
                <w:placeholder>
                  <w:docPart w:val="AE22E89EC74348399B8BA8CD5AD33A7C"/>
                </w:placeholder>
              </w:sdtPr>
              <w:sdtEndPr/>
              <w:sdtContent>
                <w:r w:rsidR="00A67072">
                  <w:t xml:space="preserve">Selección de los </w:t>
                </w:r>
                <w:proofErr w:type="spellStart"/>
                <w:r w:rsidR="00A67072">
                  <w:t>sprints</w:t>
                </w:r>
                <w:proofErr w:type="spellEnd"/>
                <w:r w:rsidR="00A67072">
                  <w:t xml:space="preserve"> para los equipos de trabajo</w:t>
                </w:r>
              </w:sdtContent>
            </w:sdt>
          </w:p>
        </w:tc>
      </w:tr>
      <w:tr w:rsidR="00667753" w:rsidTr="000019B6">
        <w:trPr>
          <w:trHeight w:hRule="exact" w:val="41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1 hora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Debate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Se debe de seleccion</w:t>
            </w:r>
            <w:r w:rsidR="0045796D">
              <w:t>ar quien va a hacer cada sprint.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45796D">
            <w:pPr>
              <w:pStyle w:val="Copiadeltextoprincipal"/>
            </w:pPr>
            <w:r>
              <w:t>Los equipos de trabajo están de acuerdo con los sprint que les tocaron.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45796D">
            <w:pPr>
              <w:pStyle w:val="Copiadeltextoprincipal"/>
            </w:pPr>
            <w:r>
              <w:t>Cada grupo de trabajo debe de mostrar sus debidos resultados del sprint a trabajar.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45796D">
            <w:pPr>
              <w:pStyle w:val="Copiadeltextoprincipal"/>
            </w:pPr>
            <w:r>
              <w:t>Cada grupo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45796D">
            <w:pPr>
              <w:pStyle w:val="Copiadeltextoprincipal"/>
            </w:pPr>
            <w:r>
              <w:t>2 días</w:t>
            </w:r>
          </w:p>
        </w:tc>
      </w:tr>
      <w:tr w:rsidR="00667753" w:rsidTr="000019B6">
        <w:trPr>
          <w:trHeight w:hRule="exact" w:val="386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</w:tbl>
    <w:p w:rsidR="00667753" w:rsidRDefault="00667753"/>
    <w:sectPr w:rsidR="00667753" w:rsidSect="00667753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E6D" w:rsidRDefault="00E11E6D">
      <w:r>
        <w:separator/>
      </w:r>
    </w:p>
  </w:endnote>
  <w:endnote w:type="continuationSeparator" w:id="0">
    <w:p w:rsidR="00E11E6D" w:rsidRDefault="00E1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E6D" w:rsidRDefault="00E11E6D">
      <w:r>
        <w:separator/>
      </w:r>
    </w:p>
  </w:footnote>
  <w:footnote w:type="continuationSeparator" w:id="0">
    <w:p w:rsidR="00E11E6D" w:rsidRDefault="00E11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53" w:rsidRDefault="0045796D">
    <w:pPr>
      <w:pStyle w:val="Ttulodelasactasdelareunin"/>
    </w:pPr>
    <w:r>
      <w:rPr>
        <w:lang w:val="es-ES"/>
      </w:rPr>
      <w:t>Bitácora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67A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BA3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82E7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2F8C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2"/>
    <w:rsid w:val="000019B6"/>
    <w:rsid w:val="00012ED7"/>
    <w:rsid w:val="00413C7B"/>
    <w:rsid w:val="0045796D"/>
    <w:rsid w:val="00575ED1"/>
    <w:rsid w:val="00667753"/>
    <w:rsid w:val="006A5FFA"/>
    <w:rsid w:val="006B2B4B"/>
    <w:rsid w:val="008E0548"/>
    <w:rsid w:val="00A67072"/>
    <w:rsid w:val="00E1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7BF7A01"/>
  <w15:docId w15:val="{3B94B1E3-127A-46DE-935C-7E305CE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Actas%20de%20la%20reun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D084EB9BC4422882D7B30A051B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B5ED-0B79-465F-BA3D-95AB6C97E709}"/>
      </w:docPartPr>
      <w:docPartBody>
        <w:p w:rsidR="00000000" w:rsidRDefault="00B11A1A">
          <w:pPr>
            <w:pStyle w:val="B7D084EB9BC4422882D7B30A051BE8C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AE22E89EC74348399B8BA8CD5AD33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1571-2B1B-4E9B-A07F-59B969A62852}"/>
      </w:docPartPr>
      <w:docPartBody>
        <w:p w:rsidR="00000000" w:rsidRDefault="00B11A1A">
          <w:pPr>
            <w:pStyle w:val="AE22E89EC74348399B8BA8CD5AD33A7C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1A"/>
    <w:rsid w:val="00B1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8FBADD070748E39DD60D167B821E90">
    <w:name w:val="C48FBADD070748E39DD60D167B821E90"/>
  </w:style>
  <w:style w:type="paragraph" w:customStyle="1" w:styleId="B7D084EB9BC4422882D7B30A051BE8C1">
    <w:name w:val="B7D084EB9BC4422882D7B30A051BE8C1"/>
  </w:style>
  <w:style w:type="paragraph" w:customStyle="1" w:styleId="2F97BFF639D0499F9CB52332CAEE3DDA">
    <w:name w:val="2F97BFF639D0499F9CB52332CAEE3DDA"/>
  </w:style>
  <w:style w:type="paragraph" w:customStyle="1" w:styleId="31459A2FCC394B95894A79F5C5826C93">
    <w:name w:val="31459A2FCC394B95894A79F5C5826C93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7506C28FA514B468A6CCFBB790E343A">
    <w:name w:val="37506C28FA514B468A6CCFBB790E343A"/>
  </w:style>
  <w:style w:type="paragraph" w:customStyle="1" w:styleId="26B5AB3124B443AAABDDE7C5BFB3EBD7">
    <w:name w:val="26B5AB3124B443AAABDDE7C5BFB3EBD7"/>
  </w:style>
  <w:style w:type="paragraph" w:customStyle="1" w:styleId="C4CC93D2A51842A6A3C28FF2BAA7C0F6">
    <w:name w:val="C4CC93D2A51842A6A3C28FF2BAA7C0F6"/>
  </w:style>
  <w:style w:type="paragraph" w:customStyle="1" w:styleId="AE22E89EC74348399B8BA8CD5AD33A7C">
    <w:name w:val="AE22E89EC74348399B8BA8CD5AD33A7C"/>
  </w:style>
  <w:style w:type="paragraph" w:customStyle="1" w:styleId="28A0FD1B8AAC482CA709633C3FA80CB6">
    <w:name w:val="28A0FD1B8AAC482CA709633C3FA80CB6"/>
  </w:style>
  <w:style w:type="paragraph" w:customStyle="1" w:styleId="851F4DEF80C748F4AF8A9686F1B6E60E">
    <w:name w:val="851F4DEF80C748F4AF8A9686F1B6E60E"/>
  </w:style>
  <w:style w:type="paragraph" w:customStyle="1" w:styleId="B1C5031FAA4246FE8794924854416E0A">
    <w:name w:val="B1C5031FAA4246FE8794924854416E0A"/>
  </w:style>
  <w:style w:type="paragraph" w:customStyle="1" w:styleId="ADB82F7D3034495C85ABC363BEFACB14">
    <w:name w:val="ADB82F7D3034495C85ABC363BEFACB14"/>
  </w:style>
  <w:style w:type="paragraph" w:customStyle="1" w:styleId="28519E29113341FB885DE717D2F1AA62">
    <w:name w:val="28519E29113341FB885DE717D2F1AA62"/>
  </w:style>
  <w:style w:type="paragraph" w:customStyle="1" w:styleId="11D21191A5C04E2F858EC026AC9EB0D3">
    <w:name w:val="11D21191A5C04E2F858EC026AC9EB0D3"/>
  </w:style>
  <w:style w:type="paragraph" w:customStyle="1" w:styleId="187FDC4E17244158B4BCDDE6DD4ED63C">
    <w:name w:val="187FDC4E17244158B4BCDDE6DD4ED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14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ALEJANDRO HERNANDEZ</dc:creator>
  <cp:keywords/>
  <cp:lastModifiedBy>ALEJANDRO HERNANDEZ</cp:lastModifiedBy>
  <cp:revision>1</cp:revision>
  <cp:lastPrinted>2006-08-01T17:47:00Z</cp:lastPrinted>
  <dcterms:created xsi:type="dcterms:W3CDTF">2017-05-04T20:10:00Z</dcterms:created>
  <dcterms:modified xsi:type="dcterms:W3CDTF">2017-05-04T20:24:00Z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