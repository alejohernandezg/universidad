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Default="00BF7754">
            <w:pPr>
              <w:pStyle w:val="Ttulosdelasactasdelareuninydelordendelda"/>
            </w:pPr>
            <w:r>
              <w:t xml:space="preserve">Proyecto: </w:t>
            </w:r>
            <w:proofErr w:type="spellStart"/>
            <w:r>
              <w:t>FondoTrabajadoresUnidos</w:t>
            </w:r>
            <w:proofErr w:type="spellEnd"/>
          </w:p>
        </w:tc>
      </w:tr>
      <w:tr w:rsidR="00667753" w:rsidRPr="00A67072">
        <w:trPr>
          <w:trHeight w:hRule="exact" w:val="288"/>
          <w:jc w:val="center"/>
        </w:trPr>
        <w:sdt>
          <w:sdtPr>
            <w:id w:val="22626047"/>
            <w:placeholder>
              <w:docPart w:val="B7D084EB9BC4422882D7B30A051BE8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4-25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BF7754">
                <w:pPr>
                  <w:pStyle w:val="Copiadeltextoprincipal"/>
                </w:pPr>
                <w:r>
                  <w:t>25</w:t>
                </w:r>
                <w:r>
                  <w:rPr>
                    <w:lang w:val="es-ES_tradnl"/>
                  </w:rPr>
                  <w:t>/04</w:t>
                </w:r>
                <w:r w:rsidR="00A67072">
                  <w:rPr>
                    <w:lang w:val="es-ES_tradnl"/>
                  </w:rPr>
                  <w:t>/2017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rPr>
                <w:spacing w:val="0"/>
              </w:rPr>
              <w:t>7:00 p. m</w:t>
            </w:r>
            <w:r>
              <w:rPr>
                <w:spacing w:val="0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>
              <w:rPr>
                <w:spacing w:val="0"/>
              </w:rPr>
              <w:t>La casa de Alejandro</w:t>
            </w:r>
          </w:p>
        </w:tc>
      </w:tr>
      <w:tr w:rsidR="00667753" w:rsidRPr="00A67072" w:rsidTr="00575ED1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Informativa y selectiva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BF7754">
            <w:pPr>
              <w:pStyle w:val="Ttulosdelasactasdelareuninydelordendelda"/>
              <w:rPr>
                <w:lang w:val="es-ES"/>
              </w:rPr>
            </w:pPr>
            <w:r>
              <w:t>Exposición del proyecto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30 minutos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rPr>
                <w:lang w:val="es-ES"/>
              </w:rPr>
              <w:t>Información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BF7754">
            <w:pPr>
              <w:pStyle w:val="Copiadeltextoprincipal"/>
            </w:pPr>
            <w:r>
              <w:t xml:space="preserve">Se da a conocer el documento que contiene los requerimientos del proyecto, la misión visión y objetivos 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BF7754">
            <w:pPr>
              <w:pStyle w:val="Copiadeltextoprincipal"/>
            </w:pPr>
            <w:r>
              <w:t>de la organización para que los equipos de trabajo puedan tener conocimientos de esto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BF7754">
            <w:pPr>
              <w:pStyle w:val="Copiadeltextoprincipal"/>
            </w:pPr>
            <w:r>
              <w:t xml:space="preserve">Todas las personas de los equipos de trabajo están informadas acerca del proyecto y cómo funciona la 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BF7754">
            <w:pPr>
              <w:pStyle w:val="Copiadeltextoprincipal"/>
            </w:pPr>
            <w:r>
              <w:t>Organización.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Escoger la metodología para realizar el proyecto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15 minutos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FB3AFE">
            <w:pPr>
              <w:pStyle w:val="Ttulosdelasactasdelareuninydelordendelda"/>
              <w:rPr>
                <w:lang w:val="es-ES"/>
              </w:rPr>
            </w:pPr>
            <w:sdt>
              <w:sdtPr>
                <w:id w:val="1136367043"/>
                <w:placeholder>
                  <w:docPart w:val="AE22E89EC74348399B8BA8CD5AD33A7C"/>
                </w:placeholder>
              </w:sdtPr>
              <w:sdtEndPr/>
              <w:sdtContent>
                <w:r w:rsidR="00BF7754">
                  <w:t>Selección de metodología</w:t>
                </w:r>
              </w:sdtContent>
            </w:sdt>
          </w:p>
        </w:tc>
      </w:tr>
      <w:tr w:rsidR="00667753" w:rsidTr="000019B6">
        <w:trPr>
          <w:trHeight w:hRule="exact" w:val="41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1 hora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Debate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Se debe de seleccionar la metodología más adecuada para realizar el proyecto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 xml:space="preserve">La metodología más apropiada para realizar este proyecto será la SCRUM debido a que esta esta 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Orientada al desarrollo ágil, siendo apropiada para este proyecto.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 xml:space="preserve">Se debe de realizar las historias de usuario para realizar los </w:t>
            </w:r>
            <w:proofErr w:type="spellStart"/>
            <w:r>
              <w:t>sprints</w:t>
            </w:r>
            <w:proofErr w:type="spellEnd"/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Moderador del proyecto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t>7</w:t>
            </w:r>
            <w:r w:rsidR="0045796D">
              <w:t xml:space="preserve"> días</w:t>
            </w:r>
          </w:p>
        </w:tc>
      </w:tr>
      <w:tr w:rsidR="00667753" w:rsidTr="000019B6">
        <w:trPr>
          <w:trHeight w:hRule="exact" w:val="386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</w:tbl>
    <w:p w:rsidR="00667753" w:rsidRDefault="00667753">
      <w:bookmarkStart w:id="0" w:name="_GoBack"/>
      <w:bookmarkEnd w:id="0"/>
    </w:p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FE" w:rsidRDefault="00FB3AFE">
      <w:r>
        <w:separator/>
      </w:r>
    </w:p>
  </w:endnote>
  <w:endnote w:type="continuationSeparator" w:id="0">
    <w:p w:rsidR="00FB3AFE" w:rsidRDefault="00FB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FE" w:rsidRDefault="00FB3AFE">
      <w:r>
        <w:separator/>
      </w:r>
    </w:p>
  </w:footnote>
  <w:footnote w:type="continuationSeparator" w:id="0">
    <w:p w:rsidR="00FB3AFE" w:rsidRDefault="00FB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53" w:rsidRDefault="0045796D">
    <w:pPr>
      <w:pStyle w:val="Ttulodelasactasdelareunin"/>
    </w:pPr>
    <w:r>
      <w:rPr>
        <w:lang w:val="es-ES"/>
      </w:rPr>
      <w:t>Bitácora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B9E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E3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2864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7C09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2"/>
    <w:rsid w:val="000019B6"/>
    <w:rsid w:val="00012ED7"/>
    <w:rsid w:val="00413C7B"/>
    <w:rsid w:val="0045796D"/>
    <w:rsid w:val="00575ED1"/>
    <w:rsid w:val="00667753"/>
    <w:rsid w:val="006A5FFA"/>
    <w:rsid w:val="006B2B4B"/>
    <w:rsid w:val="008E0548"/>
    <w:rsid w:val="00A67072"/>
    <w:rsid w:val="00BF7754"/>
    <w:rsid w:val="00E11E6D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04D8C4"/>
  <w15:docId w15:val="{3B94B1E3-127A-46DE-935C-7E305C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D084EB9BC4422882D7B30A051B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B5ED-0B79-465F-BA3D-95AB6C97E709}"/>
      </w:docPartPr>
      <w:docPartBody>
        <w:p w:rsidR="008B6F5B" w:rsidRDefault="00B11A1A">
          <w:pPr>
            <w:pStyle w:val="B7D084EB9BC4422882D7B30A051BE8C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AE22E89EC74348399B8BA8CD5AD33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1571-2B1B-4E9B-A07F-59B969A62852}"/>
      </w:docPartPr>
      <w:docPartBody>
        <w:p w:rsidR="008B6F5B" w:rsidRDefault="00B11A1A">
          <w:pPr>
            <w:pStyle w:val="AE22E89EC74348399B8BA8CD5AD33A7C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A"/>
    <w:rsid w:val="008B6F5B"/>
    <w:rsid w:val="00B11A1A"/>
    <w:rsid w:val="00E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8FBADD070748E39DD60D167B821E90">
    <w:name w:val="C48FBADD070748E39DD60D167B821E90"/>
  </w:style>
  <w:style w:type="paragraph" w:customStyle="1" w:styleId="B7D084EB9BC4422882D7B30A051BE8C1">
    <w:name w:val="B7D084EB9BC4422882D7B30A051BE8C1"/>
  </w:style>
  <w:style w:type="paragraph" w:customStyle="1" w:styleId="2F97BFF639D0499F9CB52332CAEE3DDA">
    <w:name w:val="2F97BFF639D0499F9CB52332CAEE3DDA"/>
  </w:style>
  <w:style w:type="paragraph" w:customStyle="1" w:styleId="31459A2FCC394B95894A79F5C5826C93">
    <w:name w:val="31459A2FCC394B95894A79F5C5826C93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7506C28FA514B468A6CCFBB790E343A">
    <w:name w:val="37506C28FA514B468A6CCFBB790E343A"/>
  </w:style>
  <w:style w:type="paragraph" w:customStyle="1" w:styleId="26B5AB3124B443AAABDDE7C5BFB3EBD7">
    <w:name w:val="26B5AB3124B443AAABDDE7C5BFB3EBD7"/>
  </w:style>
  <w:style w:type="paragraph" w:customStyle="1" w:styleId="C4CC93D2A51842A6A3C28FF2BAA7C0F6">
    <w:name w:val="C4CC93D2A51842A6A3C28FF2BAA7C0F6"/>
  </w:style>
  <w:style w:type="paragraph" w:customStyle="1" w:styleId="AE22E89EC74348399B8BA8CD5AD33A7C">
    <w:name w:val="AE22E89EC74348399B8BA8CD5AD33A7C"/>
  </w:style>
  <w:style w:type="paragraph" w:customStyle="1" w:styleId="28A0FD1B8AAC482CA709633C3FA80CB6">
    <w:name w:val="28A0FD1B8AAC482CA709633C3FA80CB6"/>
  </w:style>
  <w:style w:type="paragraph" w:customStyle="1" w:styleId="851F4DEF80C748F4AF8A9686F1B6E60E">
    <w:name w:val="851F4DEF80C748F4AF8A9686F1B6E60E"/>
  </w:style>
  <w:style w:type="paragraph" w:customStyle="1" w:styleId="B1C5031FAA4246FE8794924854416E0A">
    <w:name w:val="B1C5031FAA4246FE8794924854416E0A"/>
  </w:style>
  <w:style w:type="paragraph" w:customStyle="1" w:styleId="ADB82F7D3034495C85ABC363BEFACB14">
    <w:name w:val="ADB82F7D3034495C85ABC363BEFACB14"/>
  </w:style>
  <w:style w:type="paragraph" w:customStyle="1" w:styleId="28519E29113341FB885DE717D2F1AA62">
    <w:name w:val="28519E29113341FB885DE717D2F1AA62"/>
  </w:style>
  <w:style w:type="paragraph" w:customStyle="1" w:styleId="11D21191A5C04E2F858EC026AC9EB0D3">
    <w:name w:val="11D21191A5C04E2F858EC026AC9EB0D3"/>
  </w:style>
  <w:style w:type="paragraph" w:customStyle="1" w:styleId="187FDC4E17244158B4BCDDE6DD4ED63C">
    <w:name w:val="187FDC4E17244158B4BCDDE6DD4ED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24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ALEJANDRO HERNANDEZ</dc:creator>
  <cp:keywords/>
  <cp:lastModifiedBy>ALEJANDRO HERNANDEZ</cp:lastModifiedBy>
  <cp:revision>2</cp:revision>
  <cp:lastPrinted>2006-08-01T17:47:00Z</cp:lastPrinted>
  <dcterms:created xsi:type="dcterms:W3CDTF">2017-05-04T20:10:00Z</dcterms:created>
  <dcterms:modified xsi:type="dcterms:W3CDTF">2017-05-04T22:12:00Z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