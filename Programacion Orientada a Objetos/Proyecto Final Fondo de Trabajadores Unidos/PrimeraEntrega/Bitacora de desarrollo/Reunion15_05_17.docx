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6775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Default="00BF7754">
            <w:pPr>
              <w:pStyle w:val="Ttulosdelasactasdelareuninydelordendelda"/>
            </w:pPr>
            <w:r>
              <w:t xml:space="preserve">Proyecto: </w:t>
            </w:r>
            <w:proofErr w:type="spellStart"/>
            <w:r>
              <w:t>FondoTrabajadoresUnidos</w:t>
            </w:r>
            <w:proofErr w:type="spellEnd"/>
          </w:p>
        </w:tc>
      </w:tr>
      <w:tr w:rsidR="00667753" w:rsidRPr="00A67072">
        <w:trPr>
          <w:trHeight w:hRule="exact" w:val="288"/>
          <w:jc w:val="center"/>
        </w:trPr>
        <w:sdt>
          <w:sdtPr>
            <w:id w:val="22626047"/>
            <w:placeholder>
              <w:docPart w:val="B7D084EB9BC4422882D7B30A051BE8C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5-15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Default="00420F86">
                <w:pPr>
                  <w:pStyle w:val="Copiadeltextoprincipal"/>
                </w:pPr>
                <w:r>
                  <w:t>15</w:t>
                </w:r>
                <w:r w:rsidR="00BF7754">
                  <w:rPr>
                    <w:lang w:val="es-ES_tradnl"/>
                  </w:rPr>
                  <w:t>/</w:t>
                </w:r>
                <w:r>
                  <w:rPr>
                    <w:lang w:val="es-ES_tradnl"/>
                  </w:rPr>
                  <w:t>05</w:t>
                </w:r>
                <w:r w:rsidR="00A67072">
                  <w:rPr>
                    <w:lang w:val="es-ES_tradnl"/>
                  </w:rPr>
                  <w:t>/2017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A67072" w:rsidRDefault="00A67072">
            <w:pPr>
              <w:pStyle w:val="Copiadeltextoprincipal"/>
            </w:pPr>
            <w:r w:rsidRPr="00A67072">
              <w:rPr>
                <w:spacing w:val="0"/>
              </w:rPr>
              <w:t>7:00 p. m</w:t>
            </w:r>
            <w:r>
              <w:rPr>
                <w:spacing w:val="0"/>
              </w:rPr>
              <w:t>.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A67072" w:rsidRDefault="00A67072">
            <w:pPr>
              <w:pStyle w:val="Copiadeltextoprincipal"/>
            </w:pPr>
            <w:r>
              <w:rPr>
                <w:spacing w:val="0"/>
              </w:rPr>
              <w:t>La casa de Alejandro</w:t>
            </w:r>
          </w:p>
        </w:tc>
      </w:tr>
      <w:tr w:rsidR="00667753" w:rsidRPr="00A67072" w:rsidTr="00575ED1">
        <w:trPr>
          <w:trHeight w:hRule="exact" w:val="37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Reunión convocada por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Tipo de reunión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420F86">
            <w:pPr>
              <w:pStyle w:val="Copiadeltextoprincipal"/>
            </w:pPr>
            <w:proofErr w:type="spellStart"/>
            <w:r>
              <w:t>Feedback</w:t>
            </w:r>
            <w:proofErr w:type="spellEnd"/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Organizador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Apuntador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Cronometrador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575ED1">
            <w:pPr>
              <w:pStyle w:val="Copiadeltextoprincipal"/>
            </w:pPr>
            <w:r>
              <w:rPr>
                <w:lang w:val="es-ES"/>
              </w:rPr>
              <w:t>Asistentes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575ED1" w:rsidRDefault="00420F86">
            <w:pPr>
              <w:pStyle w:val="Ttulosdelasactasdelareuninydelordendelda"/>
              <w:rPr>
                <w:lang w:val="es-ES"/>
              </w:rPr>
            </w:pPr>
            <w:proofErr w:type="spellStart"/>
            <w:r>
              <w:t>Feedback</w:t>
            </w:r>
            <w:proofErr w:type="spellEnd"/>
          </w:p>
        </w:tc>
      </w:tr>
      <w:tr w:rsidR="0066775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30 minutos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BF7754">
            <w:pPr>
              <w:pStyle w:val="Copiadeltextoprincipal"/>
            </w:pPr>
            <w:r>
              <w:rPr>
                <w:lang w:val="es-ES"/>
              </w:rPr>
              <w:t>Información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420F86">
            <w:pPr>
              <w:pStyle w:val="Copiadeltextoprincipal"/>
            </w:pPr>
            <w:r>
              <w:t>Se da a conocer lo que se ha hecho hasta el momento y los requerimientos que se han cumplido.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Conclusiones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420F86">
            <w:pPr>
              <w:pStyle w:val="Copiadeltextoprincipal"/>
            </w:pPr>
            <w:r>
              <w:t>Se cumplen los requerimientos pedidos, aunque algunas cosas tienen errores que se deben de corregir</w:t>
            </w: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 w:rsidRPr="00A6707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A67072" w:rsidRDefault="00667753">
            <w:pPr>
              <w:pStyle w:val="Copiadeltextoprincipal"/>
            </w:pP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Elementos de acción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Responsable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67753" w:rsidRDefault="00575ED1">
            <w:pPr>
              <w:pStyle w:val="Copiadeltextoprincipal"/>
            </w:pPr>
            <w:r>
              <w:rPr>
                <w:lang w:val="es-ES"/>
              </w:rPr>
              <w:t>Plazo</w:t>
            </w:r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420F86">
            <w:pPr>
              <w:pStyle w:val="Copiadeltextoprincipal"/>
            </w:pPr>
            <w:r>
              <w:t xml:space="preserve">Corregir errores y seguir con los siguientes </w:t>
            </w:r>
            <w:proofErr w:type="spellStart"/>
            <w:r>
              <w:t>sprints</w:t>
            </w:r>
            <w:proofErr w:type="spellEnd"/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A67072">
            <w:pPr>
              <w:pStyle w:val="Copiadeltextoprincipal"/>
            </w:pPr>
            <w:r>
              <w:t>Alejandro Hernández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  <w:bookmarkStart w:id="0" w:name="_GoBack"/>
            <w:bookmarkEnd w:id="0"/>
          </w:p>
        </w:tc>
      </w:tr>
      <w:tr w:rsidR="00667753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Default="00667753">
            <w:pPr>
              <w:pStyle w:val="Copiadeltextoprincipal"/>
            </w:pPr>
          </w:p>
        </w:tc>
      </w:tr>
    </w:tbl>
    <w:p w:rsidR="00667753" w:rsidRDefault="00667753"/>
    <w:sectPr w:rsidR="00667753" w:rsidSect="00667753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2B4" w:rsidRDefault="005942B4">
      <w:r>
        <w:separator/>
      </w:r>
    </w:p>
  </w:endnote>
  <w:endnote w:type="continuationSeparator" w:id="0">
    <w:p w:rsidR="005942B4" w:rsidRDefault="0059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2B4" w:rsidRDefault="005942B4">
      <w:r>
        <w:separator/>
      </w:r>
    </w:p>
  </w:footnote>
  <w:footnote w:type="continuationSeparator" w:id="0">
    <w:p w:rsidR="005942B4" w:rsidRDefault="00594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753" w:rsidRDefault="0045796D">
    <w:pPr>
      <w:pStyle w:val="Ttulodelasactasdelareunin"/>
    </w:pPr>
    <w:r>
      <w:rPr>
        <w:lang w:val="es-ES"/>
      </w:rPr>
      <w:t>Bitácora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D48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40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1588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3ACF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2"/>
    <w:rsid w:val="000019B6"/>
    <w:rsid w:val="00012ED7"/>
    <w:rsid w:val="00413C7B"/>
    <w:rsid w:val="00420F86"/>
    <w:rsid w:val="0045796D"/>
    <w:rsid w:val="00575ED1"/>
    <w:rsid w:val="005942B4"/>
    <w:rsid w:val="00667753"/>
    <w:rsid w:val="006A5FFA"/>
    <w:rsid w:val="006B2B4B"/>
    <w:rsid w:val="008E0548"/>
    <w:rsid w:val="00A67072"/>
    <w:rsid w:val="00BF7754"/>
    <w:rsid w:val="00E11E6D"/>
    <w:rsid w:val="00F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9A667B"/>
  <w15:docId w15:val="{3B94B1E3-127A-46DE-935C-7E305CE4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semiHidden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semiHidden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semiHidden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semiHidden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Actas%20de%20la%20reun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D084EB9BC4422882D7B30A051B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4B5ED-0B79-465F-BA3D-95AB6C97E709}"/>
      </w:docPartPr>
      <w:docPartBody>
        <w:p w:rsidR="008B6F5B" w:rsidRDefault="00B11A1A">
          <w:pPr>
            <w:pStyle w:val="B7D084EB9BC4422882D7B30A051BE8C1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1A"/>
    <w:rsid w:val="008A7260"/>
    <w:rsid w:val="008B6F5B"/>
    <w:rsid w:val="00B11A1A"/>
    <w:rsid w:val="00E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8FBADD070748E39DD60D167B821E90">
    <w:name w:val="C48FBADD070748E39DD60D167B821E90"/>
  </w:style>
  <w:style w:type="paragraph" w:customStyle="1" w:styleId="B7D084EB9BC4422882D7B30A051BE8C1">
    <w:name w:val="B7D084EB9BC4422882D7B30A051BE8C1"/>
  </w:style>
  <w:style w:type="paragraph" w:customStyle="1" w:styleId="2F97BFF639D0499F9CB52332CAEE3DDA">
    <w:name w:val="2F97BFF639D0499F9CB52332CAEE3DDA"/>
  </w:style>
  <w:style w:type="paragraph" w:customStyle="1" w:styleId="31459A2FCC394B95894A79F5C5826C93">
    <w:name w:val="31459A2FCC394B95894A79F5C5826C93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7506C28FA514B468A6CCFBB790E343A">
    <w:name w:val="37506C28FA514B468A6CCFBB790E343A"/>
  </w:style>
  <w:style w:type="paragraph" w:customStyle="1" w:styleId="26B5AB3124B443AAABDDE7C5BFB3EBD7">
    <w:name w:val="26B5AB3124B443AAABDDE7C5BFB3EBD7"/>
  </w:style>
  <w:style w:type="paragraph" w:customStyle="1" w:styleId="C4CC93D2A51842A6A3C28FF2BAA7C0F6">
    <w:name w:val="C4CC93D2A51842A6A3C28FF2BAA7C0F6"/>
  </w:style>
  <w:style w:type="paragraph" w:customStyle="1" w:styleId="AE22E89EC74348399B8BA8CD5AD33A7C">
    <w:name w:val="AE22E89EC74348399B8BA8CD5AD33A7C"/>
  </w:style>
  <w:style w:type="paragraph" w:customStyle="1" w:styleId="28A0FD1B8AAC482CA709633C3FA80CB6">
    <w:name w:val="28A0FD1B8AAC482CA709633C3FA80CB6"/>
  </w:style>
  <w:style w:type="paragraph" w:customStyle="1" w:styleId="851F4DEF80C748F4AF8A9686F1B6E60E">
    <w:name w:val="851F4DEF80C748F4AF8A9686F1B6E60E"/>
  </w:style>
  <w:style w:type="paragraph" w:customStyle="1" w:styleId="B1C5031FAA4246FE8794924854416E0A">
    <w:name w:val="B1C5031FAA4246FE8794924854416E0A"/>
  </w:style>
  <w:style w:type="paragraph" w:customStyle="1" w:styleId="ADB82F7D3034495C85ABC363BEFACB14">
    <w:name w:val="ADB82F7D3034495C85ABC363BEFACB14"/>
  </w:style>
  <w:style w:type="paragraph" w:customStyle="1" w:styleId="28519E29113341FB885DE717D2F1AA62">
    <w:name w:val="28519E29113341FB885DE717D2F1AA62"/>
  </w:style>
  <w:style w:type="paragraph" w:customStyle="1" w:styleId="11D21191A5C04E2F858EC026AC9EB0D3">
    <w:name w:val="11D21191A5C04E2F858EC026AC9EB0D3"/>
  </w:style>
  <w:style w:type="paragraph" w:customStyle="1" w:styleId="187FDC4E17244158B4BCDDE6DD4ED63C">
    <w:name w:val="187FDC4E17244158B4BCDDE6DD4ED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26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ALEJANDRO HERNANDEZ</dc:creator>
  <cp:keywords/>
  <cp:lastModifiedBy>ALEJANDRO HERNANDEZ</cp:lastModifiedBy>
  <cp:revision>3</cp:revision>
  <cp:lastPrinted>2006-08-01T17:47:00Z</cp:lastPrinted>
  <dcterms:created xsi:type="dcterms:W3CDTF">2017-05-04T20:10:00Z</dcterms:created>
  <dcterms:modified xsi:type="dcterms:W3CDTF">2017-06-01T19:14:00Z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